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BBC3D" w14:textId="5C9BD0C4" w:rsidR="00E37D8A" w:rsidRPr="009E7A4D" w:rsidRDefault="00E37D8A" w:rsidP="00E37D8A">
      <w:pPr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 w:rsidRPr="009E7A4D">
        <w:rPr>
          <w:rStyle w:val="Strong"/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Pr="009E7A4D">
        <w:rPr>
          <w:rFonts w:ascii="Times New Roman" w:hAnsi="Times New Roman" w:cs="Times New Roman"/>
          <w:b/>
          <w:bCs/>
          <w:sz w:val="24"/>
          <w:szCs w:val="24"/>
          <w:lang w:val="en-IN"/>
        </w:rPr>
        <w:t>Date</w:t>
      </w:r>
      <w:r w:rsidRPr="009E7A4D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r w:rsidR="00FD3AF1">
        <w:rPr>
          <w:rFonts w:ascii="Times New Roman" w:hAnsi="Times New Roman" w:cs="Times New Roman"/>
          <w:sz w:val="24"/>
          <w:szCs w:val="24"/>
          <w:lang w:val="en-IN"/>
        </w:rPr>
        <w:t>0</w:t>
      </w:r>
      <w:r w:rsidR="00190703">
        <w:rPr>
          <w:rFonts w:ascii="Times New Roman" w:hAnsi="Times New Roman" w:cs="Times New Roman"/>
          <w:sz w:val="24"/>
          <w:szCs w:val="24"/>
          <w:lang w:val="en-IN"/>
        </w:rPr>
        <w:t>5</w:t>
      </w:r>
      <w:r w:rsidRPr="009E7A4D">
        <w:rPr>
          <w:rFonts w:ascii="Times New Roman" w:hAnsi="Times New Roman" w:cs="Times New Roman"/>
          <w:sz w:val="24"/>
          <w:szCs w:val="24"/>
          <w:lang w:val="en-IN"/>
        </w:rPr>
        <w:t>.0</w:t>
      </w:r>
      <w:r w:rsidR="00FD3AF1">
        <w:rPr>
          <w:rFonts w:ascii="Times New Roman" w:hAnsi="Times New Roman" w:cs="Times New Roman"/>
          <w:sz w:val="24"/>
          <w:szCs w:val="24"/>
          <w:lang w:val="en-IN"/>
        </w:rPr>
        <w:t>6</w:t>
      </w:r>
      <w:r w:rsidRPr="009E7A4D">
        <w:rPr>
          <w:rFonts w:ascii="Times New Roman" w:hAnsi="Times New Roman" w:cs="Times New Roman"/>
          <w:sz w:val="24"/>
          <w:szCs w:val="24"/>
          <w:lang w:val="en-IN"/>
        </w:rPr>
        <w:t>.2025</w:t>
      </w:r>
      <w:r w:rsidRPr="009E7A4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9E7A4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                                                      Employee Name</w:t>
      </w:r>
      <w:r w:rsidRPr="009E7A4D">
        <w:rPr>
          <w:rFonts w:ascii="Times New Roman" w:hAnsi="Times New Roman" w:cs="Times New Roman"/>
          <w:sz w:val="24"/>
          <w:szCs w:val="24"/>
          <w:lang w:val="en-IN"/>
        </w:rPr>
        <w:t xml:space="preserve">: Swathi </w:t>
      </w:r>
    </w:p>
    <w:p w14:paraId="76B10D02" w14:textId="16215A7C" w:rsidR="00E257C9" w:rsidRPr="009E7A4D" w:rsidRDefault="00E257C9" w:rsidP="00E37D8A">
      <w:pPr>
        <w:ind w:left="2160"/>
        <w:rPr>
          <w:rStyle w:val="Strong"/>
          <w:rFonts w:ascii="Times New Roman" w:hAnsi="Times New Roman" w:cs="Times New Roman"/>
          <w:sz w:val="28"/>
          <w:szCs w:val="28"/>
        </w:rPr>
      </w:pPr>
    </w:p>
    <w:p w14:paraId="7706EB72" w14:textId="77777777" w:rsidR="00E257C9" w:rsidRPr="009E7A4D" w:rsidRDefault="00E257C9" w:rsidP="00E257C9">
      <w:pPr>
        <w:rPr>
          <w:rFonts w:ascii="Times New Roman" w:hAnsi="Times New Roman" w:cs="Times New Roman"/>
          <w:lang w:val="en-IN"/>
        </w:rPr>
      </w:pPr>
    </w:p>
    <w:p w14:paraId="2B76E09F" w14:textId="508DF2F1" w:rsidR="00E37D8A" w:rsidRPr="009E7A4D" w:rsidRDefault="00E37D8A" w:rsidP="00E37D8A">
      <w:pPr>
        <w:spacing w:line="360" w:lineRule="auto"/>
        <w:rPr>
          <w:rStyle w:val="Strong"/>
          <w:rFonts w:ascii="Times New Roman" w:hAnsi="Times New Roman" w:cs="Times New Roman"/>
          <w:sz w:val="28"/>
          <w:szCs w:val="28"/>
        </w:rPr>
      </w:pPr>
      <w:r w:rsidRPr="009E7A4D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</w:t>
      </w:r>
      <w:r w:rsidRPr="009E7A4D">
        <w:rPr>
          <w:rStyle w:val="Strong"/>
          <w:rFonts w:ascii="Times New Roman" w:hAnsi="Times New Roman" w:cs="Times New Roman"/>
          <w:sz w:val="28"/>
          <w:szCs w:val="28"/>
        </w:rPr>
        <w:t xml:space="preserve"> Work Report </w:t>
      </w:r>
      <w:r w:rsidR="00F06DB8">
        <w:rPr>
          <w:rStyle w:val="Strong"/>
          <w:rFonts w:ascii="Times New Roman" w:hAnsi="Times New Roman" w:cs="Times New Roman"/>
          <w:sz w:val="28"/>
          <w:szCs w:val="28"/>
        </w:rPr>
        <w:t>of Project</w:t>
      </w:r>
    </w:p>
    <w:p w14:paraId="2B235E8B" w14:textId="77777777" w:rsidR="00185096" w:rsidRPr="009E7A4D" w:rsidRDefault="00185096" w:rsidP="00E37D8A">
      <w:pPr>
        <w:spacing w:line="360" w:lineRule="auto"/>
        <w:rPr>
          <w:rStyle w:val="Strong"/>
          <w:rFonts w:ascii="Times New Roman" w:hAnsi="Times New Roman" w:cs="Times New Roman"/>
          <w:sz w:val="28"/>
          <w:szCs w:val="28"/>
        </w:rPr>
      </w:pPr>
    </w:p>
    <w:p w14:paraId="756B6FF8" w14:textId="4FA60E03" w:rsidR="00F06DB8" w:rsidRPr="00F06DB8" w:rsidRDefault="00F06DB8" w:rsidP="00F06DB8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B8">
        <w:rPr>
          <w:rFonts w:ascii="Times New Roman" w:hAnsi="Times New Roman" w:cs="Times New Roman"/>
          <w:sz w:val="24"/>
          <w:szCs w:val="24"/>
        </w:rPr>
        <w:t>Created modern, responsive dashboards for Store, HR, Data Management, Finance, and Employee pages using HTML, CSS, and JavaScript frameworks.</w:t>
      </w:r>
    </w:p>
    <w:p w14:paraId="35B3688B" w14:textId="31626E21" w:rsidR="00F06DB8" w:rsidRPr="00F06DB8" w:rsidRDefault="00F06DB8" w:rsidP="00F06DB8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B8">
        <w:rPr>
          <w:rFonts w:ascii="Times New Roman" w:hAnsi="Times New Roman" w:cs="Times New Roman"/>
          <w:sz w:val="24"/>
          <w:szCs w:val="24"/>
        </w:rPr>
        <w:t>Designed and implemented an Admin dashboard layout with sections for Store, Data Management, and Finance; remaining modules are in progress.</w:t>
      </w:r>
    </w:p>
    <w:p w14:paraId="3EBE6241" w14:textId="642E36C6" w:rsidR="00F06DB8" w:rsidRPr="00F06DB8" w:rsidRDefault="00F06DB8" w:rsidP="00F06DB8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B8">
        <w:rPr>
          <w:rFonts w:ascii="Times New Roman" w:hAnsi="Times New Roman" w:cs="Times New Roman"/>
          <w:sz w:val="24"/>
          <w:szCs w:val="24"/>
        </w:rPr>
        <w:t>Built reusable UI components (cards, tables, forms, charts) to maintain consistency across all pages.</w:t>
      </w:r>
    </w:p>
    <w:p w14:paraId="28CC3593" w14:textId="138200F9" w:rsidR="00F06DB8" w:rsidRPr="00F06DB8" w:rsidRDefault="00F06DB8" w:rsidP="00F06DB8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B8">
        <w:rPr>
          <w:rFonts w:ascii="Times New Roman" w:hAnsi="Times New Roman" w:cs="Times New Roman"/>
          <w:sz w:val="24"/>
          <w:szCs w:val="24"/>
        </w:rPr>
        <w:t>Applied responsive design techniques to ensure compatibility across devices (desktop, tablet, mobile).</w:t>
      </w:r>
    </w:p>
    <w:p w14:paraId="3D3019B3" w14:textId="0BC85C70" w:rsidR="00F06DB8" w:rsidRPr="00F06DB8" w:rsidRDefault="00F06DB8" w:rsidP="00F06DB8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B8">
        <w:rPr>
          <w:rFonts w:ascii="Times New Roman" w:hAnsi="Times New Roman" w:cs="Times New Roman"/>
          <w:sz w:val="24"/>
          <w:szCs w:val="24"/>
        </w:rPr>
        <w:t>Used external UI libraries (e.g., Tailwind) for faster and clean UI development.</w:t>
      </w:r>
    </w:p>
    <w:p w14:paraId="7956C4EF" w14:textId="2AF7B252" w:rsidR="00F06DB8" w:rsidRPr="00F06DB8" w:rsidRDefault="00F06DB8" w:rsidP="00F06DB8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B8">
        <w:rPr>
          <w:rFonts w:ascii="Times New Roman" w:hAnsi="Times New Roman" w:cs="Times New Roman"/>
          <w:sz w:val="24"/>
          <w:szCs w:val="24"/>
        </w:rPr>
        <w:t>Added client-side validations to forms for improved user experience and error prevention.</w:t>
      </w:r>
    </w:p>
    <w:p w14:paraId="10CE0E05" w14:textId="72C2C4C0" w:rsidR="00F06DB8" w:rsidRPr="00F06DB8" w:rsidRDefault="00F06DB8" w:rsidP="00F06DB8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B8">
        <w:rPr>
          <w:rFonts w:ascii="Times New Roman" w:hAnsi="Times New Roman" w:cs="Times New Roman"/>
          <w:sz w:val="24"/>
          <w:szCs w:val="24"/>
        </w:rPr>
        <w:t>Implemented tab navigation, collapsible sidebars, and dropdowns for better user interaction.</w:t>
      </w:r>
    </w:p>
    <w:p w14:paraId="4BFC9FC5" w14:textId="757362FD" w:rsidR="00F06DB8" w:rsidRPr="00F06DB8" w:rsidRDefault="00F06DB8" w:rsidP="00F06DB8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B8">
        <w:rPr>
          <w:rFonts w:ascii="Times New Roman" w:hAnsi="Times New Roman" w:cs="Times New Roman"/>
          <w:sz w:val="24"/>
          <w:szCs w:val="24"/>
        </w:rPr>
        <w:t>Ensured smooth user experience with loading indicators and hover effects.</w:t>
      </w:r>
    </w:p>
    <w:p w14:paraId="358A2D1F" w14:textId="6038927C" w:rsidR="00F06DB8" w:rsidRPr="00F06DB8" w:rsidRDefault="00F06DB8" w:rsidP="00F06DB8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B8">
        <w:rPr>
          <w:rFonts w:ascii="Times New Roman" w:hAnsi="Times New Roman" w:cs="Times New Roman"/>
          <w:sz w:val="24"/>
          <w:szCs w:val="24"/>
        </w:rPr>
        <w:t>Organized code into modular, maintainable folder structures.</w:t>
      </w:r>
    </w:p>
    <w:p w14:paraId="10F1CEF6" w14:textId="3A01199B" w:rsidR="00F06DB8" w:rsidRPr="00F06DB8" w:rsidRDefault="00F06DB8" w:rsidP="00F06DB8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B8">
        <w:rPr>
          <w:rFonts w:ascii="Times New Roman" w:hAnsi="Times New Roman" w:cs="Times New Roman"/>
          <w:sz w:val="24"/>
          <w:szCs w:val="24"/>
        </w:rPr>
        <w:t>Followed UI/UX best practices to improve visual hierarchy and accessibility.</w:t>
      </w:r>
    </w:p>
    <w:p w14:paraId="279D7EE6" w14:textId="208EF85A" w:rsidR="00F06DB8" w:rsidRPr="00F06DB8" w:rsidRDefault="00F06DB8" w:rsidP="00F06DB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F06DB8" w:rsidRPr="00F06DB8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F89786" w14:textId="77777777" w:rsidR="009D7B73" w:rsidRDefault="009D7B73">
      <w:pPr>
        <w:spacing w:line="240" w:lineRule="auto"/>
      </w:pPr>
      <w:r>
        <w:separator/>
      </w:r>
    </w:p>
  </w:endnote>
  <w:endnote w:type="continuationSeparator" w:id="0">
    <w:p w14:paraId="314C931A" w14:textId="77777777" w:rsidR="009D7B73" w:rsidRDefault="009D7B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D95E34" w14:textId="77777777" w:rsidR="009D7B73" w:rsidRDefault="009D7B73">
      <w:pPr>
        <w:spacing w:line="240" w:lineRule="auto"/>
      </w:pPr>
      <w:r>
        <w:separator/>
      </w:r>
    </w:p>
  </w:footnote>
  <w:footnote w:type="continuationSeparator" w:id="0">
    <w:p w14:paraId="4053D929" w14:textId="77777777" w:rsidR="009D7B73" w:rsidRDefault="009D7B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C01050"/>
    <w:multiLevelType w:val="hybridMultilevel"/>
    <w:tmpl w:val="8AA07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B2A2116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E76CE6"/>
    <w:multiLevelType w:val="hybridMultilevel"/>
    <w:tmpl w:val="D28AB70A"/>
    <w:lvl w:ilvl="0" w:tplc="03AC225E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5C75062"/>
    <w:multiLevelType w:val="hybridMultilevel"/>
    <w:tmpl w:val="60E837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F835A7"/>
    <w:multiLevelType w:val="hybridMultilevel"/>
    <w:tmpl w:val="4FC46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693AE1"/>
    <w:multiLevelType w:val="multilevel"/>
    <w:tmpl w:val="F63E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271F58"/>
    <w:multiLevelType w:val="hybridMultilevel"/>
    <w:tmpl w:val="78ACBAA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6751804"/>
    <w:multiLevelType w:val="hybridMultilevel"/>
    <w:tmpl w:val="DE2CF5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A44381A"/>
    <w:multiLevelType w:val="hybridMultilevel"/>
    <w:tmpl w:val="DFC405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C6F6195"/>
    <w:multiLevelType w:val="hybridMultilevel"/>
    <w:tmpl w:val="6E726F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A52E06"/>
    <w:multiLevelType w:val="multilevel"/>
    <w:tmpl w:val="9568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490BFA"/>
    <w:multiLevelType w:val="hybridMultilevel"/>
    <w:tmpl w:val="61546570"/>
    <w:lvl w:ilvl="0" w:tplc="5A8ACCCC">
      <w:numFmt w:val="bullet"/>
      <w:lvlText w:val="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833E12"/>
    <w:multiLevelType w:val="hybridMultilevel"/>
    <w:tmpl w:val="E7D46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E8393F"/>
    <w:multiLevelType w:val="multilevel"/>
    <w:tmpl w:val="D1AC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4A68AF"/>
    <w:multiLevelType w:val="hybridMultilevel"/>
    <w:tmpl w:val="BA26CC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E366F"/>
    <w:multiLevelType w:val="hybridMultilevel"/>
    <w:tmpl w:val="33FC9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5E47A1"/>
    <w:multiLevelType w:val="hybridMultilevel"/>
    <w:tmpl w:val="08AC33DE"/>
    <w:lvl w:ilvl="0" w:tplc="7DF80174">
      <w:numFmt w:val="bullet"/>
      <w:lvlText w:val="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D239E5"/>
    <w:multiLevelType w:val="hybridMultilevel"/>
    <w:tmpl w:val="7248D016"/>
    <w:lvl w:ilvl="0" w:tplc="7DF80174">
      <w:numFmt w:val="bullet"/>
      <w:lvlText w:val="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F55C75"/>
    <w:multiLevelType w:val="hybridMultilevel"/>
    <w:tmpl w:val="67EC3A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6245AF7"/>
    <w:multiLevelType w:val="hybridMultilevel"/>
    <w:tmpl w:val="829E586A"/>
    <w:lvl w:ilvl="0" w:tplc="5A8ACCCC">
      <w:numFmt w:val="bullet"/>
      <w:lvlText w:val="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FF35E1"/>
    <w:multiLevelType w:val="hybridMultilevel"/>
    <w:tmpl w:val="EDD83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40506A"/>
    <w:multiLevelType w:val="hybridMultilevel"/>
    <w:tmpl w:val="805EF5C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C5040F9"/>
    <w:multiLevelType w:val="multilevel"/>
    <w:tmpl w:val="B824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B924CD"/>
    <w:multiLevelType w:val="multilevel"/>
    <w:tmpl w:val="2F40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F07330"/>
    <w:multiLevelType w:val="hybridMultilevel"/>
    <w:tmpl w:val="128E157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8862BBC"/>
    <w:multiLevelType w:val="hybridMultilevel"/>
    <w:tmpl w:val="F2B6CBC8"/>
    <w:lvl w:ilvl="0" w:tplc="5A8ACCCC">
      <w:numFmt w:val="bullet"/>
      <w:lvlText w:val="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DC4641"/>
    <w:multiLevelType w:val="hybridMultilevel"/>
    <w:tmpl w:val="FDAAF3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6026FF7"/>
    <w:multiLevelType w:val="hybridMultilevel"/>
    <w:tmpl w:val="5B24C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1E7EBE"/>
    <w:multiLevelType w:val="hybridMultilevel"/>
    <w:tmpl w:val="0FC2E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790CD6"/>
    <w:multiLevelType w:val="hybridMultilevel"/>
    <w:tmpl w:val="1F78B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1902445217">
    <w:abstractNumId w:val="39"/>
  </w:num>
  <w:num w:numId="2" w16cid:durableId="1688367570">
    <w:abstractNumId w:val="39"/>
    <w:lvlOverride w:ilvl="0">
      <w:startOverride w:val="1"/>
    </w:lvlOverride>
  </w:num>
  <w:num w:numId="3" w16cid:durableId="620065511">
    <w:abstractNumId w:val="39"/>
  </w:num>
  <w:num w:numId="4" w16cid:durableId="1360203794">
    <w:abstractNumId w:val="39"/>
    <w:lvlOverride w:ilvl="0">
      <w:startOverride w:val="1"/>
    </w:lvlOverride>
  </w:num>
  <w:num w:numId="5" w16cid:durableId="1905141794">
    <w:abstractNumId w:val="8"/>
  </w:num>
  <w:num w:numId="6" w16cid:durableId="2101946679">
    <w:abstractNumId w:val="39"/>
    <w:lvlOverride w:ilvl="0">
      <w:startOverride w:val="1"/>
    </w:lvlOverride>
  </w:num>
  <w:num w:numId="7" w16cid:durableId="117599879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20278787">
    <w:abstractNumId w:val="12"/>
  </w:num>
  <w:num w:numId="9" w16cid:durableId="128412086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3370810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13097538">
    <w:abstractNumId w:val="7"/>
  </w:num>
  <w:num w:numId="12" w16cid:durableId="187380357">
    <w:abstractNumId w:val="6"/>
  </w:num>
  <w:num w:numId="13" w16cid:durableId="1895506939">
    <w:abstractNumId w:val="5"/>
  </w:num>
  <w:num w:numId="14" w16cid:durableId="787705444">
    <w:abstractNumId w:val="4"/>
  </w:num>
  <w:num w:numId="15" w16cid:durableId="159394642">
    <w:abstractNumId w:val="3"/>
  </w:num>
  <w:num w:numId="16" w16cid:durableId="1996688292">
    <w:abstractNumId w:val="2"/>
  </w:num>
  <w:num w:numId="17" w16cid:durableId="1336961997">
    <w:abstractNumId w:val="1"/>
  </w:num>
  <w:num w:numId="18" w16cid:durableId="205258979">
    <w:abstractNumId w:val="0"/>
  </w:num>
  <w:num w:numId="19" w16cid:durableId="1593976604">
    <w:abstractNumId w:val="32"/>
  </w:num>
  <w:num w:numId="20" w16cid:durableId="769815070">
    <w:abstractNumId w:val="14"/>
  </w:num>
  <w:num w:numId="21" w16cid:durableId="1146816621">
    <w:abstractNumId w:val="22"/>
  </w:num>
  <w:num w:numId="22" w16cid:durableId="773552006">
    <w:abstractNumId w:val="31"/>
  </w:num>
  <w:num w:numId="23" w16cid:durableId="152110341">
    <w:abstractNumId w:val="19"/>
  </w:num>
  <w:num w:numId="24" w16cid:durableId="594360374">
    <w:abstractNumId w:val="21"/>
  </w:num>
  <w:num w:numId="25" w16cid:durableId="304824455">
    <w:abstractNumId w:val="25"/>
  </w:num>
  <w:num w:numId="26" w16cid:durableId="243414639">
    <w:abstractNumId w:val="9"/>
  </w:num>
  <w:num w:numId="27" w16cid:durableId="1313410537">
    <w:abstractNumId w:val="26"/>
  </w:num>
  <w:num w:numId="28" w16cid:durableId="189418500">
    <w:abstractNumId w:val="36"/>
  </w:num>
  <w:num w:numId="29" w16cid:durableId="2249043">
    <w:abstractNumId w:val="11"/>
  </w:num>
  <w:num w:numId="30" w16cid:durableId="1973436601">
    <w:abstractNumId w:val="23"/>
  </w:num>
  <w:num w:numId="31" w16cid:durableId="482619130">
    <w:abstractNumId w:val="37"/>
  </w:num>
  <w:num w:numId="32" w16cid:durableId="710226577">
    <w:abstractNumId w:val="20"/>
  </w:num>
  <w:num w:numId="33" w16cid:durableId="1872642843">
    <w:abstractNumId w:val="18"/>
  </w:num>
  <w:num w:numId="34" w16cid:durableId="2112312133">
    <w:abstractNumId w:val="28"/>
  </w:num>
  <w:num w:numId="35" w16cid:durableId="2136484827">
    <w:abstractNumId w:val="13"/>
  </w:num>
  <w:num w:numId="36" w16cid:durableId="1163816953">
    <w:abstractNumId w:val="29"/>
  </w:num>
  <w:num w:numId="37" w16cid:durableId="1984195523">
    <w:abstractNumId w:val="34"/>
  </w:num>
  <w:num w:numId="38" w16cid:durableId="156727110">
    <w:abstractNumId w:val="24"/>
  </w:num>
  <w:num w:numId="39" w16cid:durableId="1209997522">
    <w:abstractNumId w:val="35"/>
  </w:num>
  <w:num w:numId="40" w16cid:durableId="1192499857">
    <w:abstractNumId w:val="27"/>
  </w:num>
  <w:num w:numId="41" w16cid:durableId="470831326">
    <w:abstractNumId w:val="17"/>
  </w:num>
  <w:num w:numId="42" w16cid:durableId="1076247592">
    <w:abstractNumId w:val="33"/>
  </w:num>
  <w:num w:numId="43" w16cid:durableId="2128044434">
    <w:abstractNumId w:val="16"/>
  </w:num>
  <w:num w:numId="44" w16cid:durableId="944339321">
    <w:abstractNumId w:val="30"/>
  </w:num>
  <w:num w:numId="45" w16cid:durableId="133643398">
    <w:abstractNumId w:val="15"/>
  </w:num>
  <w:num w:numId="46" w16cid:durableId="137036465">
    <w:abstractNumId w:val="38"/>
  </w:num>
  <w:num w:numId="47" w16cid:durableId="12886640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IN" w:vendorID="64" w:dllVersion="0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C9"/>
    <w:rsid w:val="00007202"/>
    <w:rsid w:val="00014792"/>
    <w:rsid w:val="000150E9"/>
    <w:rsid w:val="00020267"/>
    <w:rsid w:val="00030E3C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24088"/>
    <w:rsid w:val="00131CAB"/>
    <w:rsid w:val="001372EE"/>
    <w:rsid w:val="00185096"/>
    <w:rsid w:val="00190703"/>
    <w:rsid w:val="0019295B"/>
    <w:rsid w:val="001B2E74"/>
    <w:rsid w:val="001C2CAB"/>
    <w:rsid w:val="001D0BD1"/>
    <w:rsid w:val="001D6AEC"/>
    <w:rsid w:val="002017AC"/>
    <w:rsid w:val="002359ED"/>
    <w:rsid w:val="00252520"/>
    <w:rsid w:val="002625F9"/>
    <w:rsid w:val="002631F7"/>
    <w:rsid w:val="0026484A"/>
    <w:rsid w:val="0026504D"/>
    <w:rsid w:val="0027617E"/>
    <w:rsid w:val="00276926"/>
    <w:rsid w:val="002A67C8"/>
    <w:rsid w:val="002B40B7"/>
    <w:rsid w:val="002C2826"/>
    <w:rsid w:val="002C5D75"/>
    <w:rsid w:val="002D312C"/>
    <w:rsid w:val="002D7918"/>
    <w:rsid w:val="00301789"/>
    <w:rsid w:val="00325194"/>
    <w:rsid w:val="003728E3"/>
    <w:rsid w:val="003962D3"/>
    <w:rsid w:val="003C7D9D"/>
    <w:rsid w:val="003E3A63"/>
    <w:rsid w:val="00457BEB"/>
    <w:rsid w:val="00461B2E"/>
    <w:rsid w:val="00482CFC"/>
    <w:rsid w:val="00484257"/>
    <w:rsid w:val="00487996"/>
    <w:rsid w:val="00491910"/>
    <w:rsid w:val="004A2AF6"/>
    <w:rsid w:val="004A3D03"/>
    <w:rsid w:val="004B46BF"/>
    <w:rsid w:val="004B6D7F"/>
    <w:rsid w:val="004D785F"/>
    <w:rsid w:val="004D7ED8"/>
    <w:rsid w:val="004E744B"/>
    <w:rsid w:val="004F7760"/>
    <w:rsid w:val="00520AC9"/>
    <w:rsid w:val="005254F2"/>
    <w:rsid w:val="00561F9A"/>
    <w:rsid w:val="0057589B"/>
    <w:rsid w:val="00594254"/>
    <w:rsid w:val="005B53DB"/>
    <w:rsid w:val="005B6EB8"/>
    <w:rsid w:val="005C3675"/>
    <w:rsid w:val="00614CAB"/>
    <w:rsid w:val="00633BC0"/>
    <w:rsid w:val="00642334"/>
    <w:rsid w:val="00661DE5"/>
    <w:rsid w:val="006706DE"/>
    <w:rsid w:val="0069487E"/>
    <w:rsid w:val="006A648B"/>
    <w:rsid w:val="006B0B82"/>
    <w:rsid w:val="006B2048"/>
    <w:rsid w:val="006B7EF2"/>
    <w:rsid w:val="006C3B5F"/>
    <w:rsid w:val="006D3A72"/>
    <w:rsid w:val="006D460C"/>
    <w:rsid w:val="006E60B3"/>
    <w:rsid w:val="006F53EE"/>
    <w:rsid w:val="00717507"/>
    <w:rsid w:val="007263B8"/>
    <w:rsid w:val="00726D9C"/>
    <w:rsid w:val="00726F2C"/>
    <w:rsid w:val="00731063"/>
    <w:rsid w:val="00736D30"/>
    <w:rsid w:val="007378F1"/>
    <w:rsid w:val="00742FF3"/>
    <w:rsid w:val="00752237"/>
    <w:rsid w:val="0075728A"/>
    <w:rsid w:val="00771373"/>
    <w:rsid w:val="00794B27"/>
    <w:rsid w:val="007A619C"/>
    <w:rsid w:val="007A73CB"/>
    <w:rsid w:val="007A7846"/>
    <w:rsid w:val="007B2795"/>
    <w:rsid w:val="007F66F5"/>
    <w:rsid w:val="00812400"/>
    <w:rsid w:val="00812E34"/>
    <w:rsid w:val="0082203C"/>
    <w:rsid w:val="008360A8"/>
    <w:rsid w:val="008416E0"/>
    <w:rsid w:val="00853E64"/>
    <w:rsid w:val="00895251"/>
    <w:rsid w:val="00897BFF"/>
    <w:rsid w:val="008C61B9"/>
    <w:rsid w:val="008E0C84"/>
    <w:rsid w:val="00912477"/>
    <w:rsid w:val="009139AF"/>
    <w:rsid w:val="00943B06"/>
    <w:rsid w:val="00944868"/>
    <w:rsid w:val="00945864"/>
    <w:rsid w:val="0095016A"/>
    <w:rsid w:val="00965C64"/>
    <w:rsid w:val="009806F4"/>
    <w:rsid w:val="009853E9"/>
    <w:rsid w:val="00996E16"/>
    <w:rsid w:val="009B69C5"/>
    <w:rsid w:val="009D1D61"/>
    <w:rsid w:val="009D3947"/>
    <w:rsid w:val="009D7B73"/>
    <w:rsid w:val="009E34B1"/>
    <w:rsid w:val="009E7A4D"/>
    <w:rsid w:val="009F72A7"/>
    <w:rsid w:val="00A119D9"/>
    <w:rsid w:val="00A1309F"/>
    <w:rsid w:val="00A21BED"/>
    <w:rsid w:val="00A27D99"/>
    <w:rsid w:val="00A60D92"/>
    <w:rsid w:val="00A8133D"/>
    <w:rsid w:val="00A86767"/>
    <w:rsid w:val="00A86EAC"/>
    <w:rsid w:val="00A923E7"/>
    <w:rsid w:val="00AA624B"/>
    <w:rsid w:val="00AA661C"/>
    <w:rsid w:val="00AC2F58"/>
    <w:rsid w:val="00AF0751"/>
    <w:rsid w:val="00B07937"/>
    <w:rsid w:val="00B303B6"/>
    <w:rsid w:val="00B369B4"/>
    <w:rsid w:val="00B46BEB"/>
    <w:rsid w:val="00B53817"/>
    <w:rsid w:val="00B61F85"/>
    <w:rsid w:val="00B6304D"/>
    <w:rsid w:val="00BA3CC7"/>
    <w:rsid w:val="00BF457D"/>
    <w:rsid w:val="00BF4775"/>
    <w:rsid w:val="00BF6E01"/>
    <w:rsid w:val="00CA0683"/>
    <w:rsid w:val="00CA0C45"/>
    <w:rsid w:val="00CB1D0E"/>
    <w:rsid w:val="00CC3AB0"/>
    <w:rsid w:val="00CD4A9C"/>
    <w:rsid w:val="00CF12AE"/>
    <w:rsid w:val="00CF474F"/>
    <w:rsid w:val="00D1798D"/>
    <w:rsid w:val="00D25CD0"/>
    <w:rsid w:val="00D44ACA"/>
    <w:rsid w:val="00D83D4C"/>
    <w:rsid w:val="00D902A4"/>
    <w:rsid w:val="00D961BD"/>
    <w:rsid w:val="00DB2323"/>
    <w:rsid w:val="00DB331E"/>
    <w:rsid w:val="00DC4E21"/>
    <w:rsid w:val="00DD5358"/>
    <w:rsid w:val="00E224A0"/>
    <w:rsid w:val="00E254F0"/>
    <w:rsid w:val="00E257C9"/>
    <w:rsid w:val="00E37D8A"/>
    <w:rsid w:val="00E4313F"/>
    <w:rsid w:val="00E51168"/>
    <w:rsid w:val="00E55B4B"/>
    <w:rsid w:val="00E55FC7"/>
    <w:rsid w:val="00E72A21"/>
    <w:rsid w:val="00E768F2"/>
    <w:rsid w:val="00E7715A"/>
    <w:rsid w:val="00EB700D"/>
    <w:rsid w:val="00EC4334"/>
    <w:rsid w:val="00F06DB8"/>
    <w:rsid w:val="00F17573"/>
    <w:rsid w:val="00F33B83"/>
    <w:rsid w:val="00F41B42"/>
    <w:rsid w:val="00F54BD0"/>
    <w:rsid w:val="00F633E4"/>
    <w:rsid w:val="00F90485"/>
    <w:rsid w:val="00FB3BB2"/>
    <w:rsid w:val="00FC1926"/>
    <w:rsid w:val="00FD3AF1"/>
    <w:rsid w:val="00FD4B44"/>
    <w:rsid w:val="00FE56DD"/>
    <w:rsid w:val="00FF366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7B206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THI%20N\AppData\Local\Microsoft\Office\16.0\DTS\en-IN%7bD4A7F831-7F05-4133-946A-50024C2C77A5%7d\%7bCB6942C1-2D36-41CC-902E-88CD8C7738D4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{CB6942C1-2D36-41CC-902E-88CD8C7738D4}tf10002117_win32</Template>
  <TotalTime>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2025-05-16T14:15:00Z</dcterms:created>
  <dcterms:modified xsi:type="dcterms:W3CDTF">2025-06-06T12:37:00Z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