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10D02" w14:textId="14205C28" w:rsidR="00E257C9" w:rsidRPr="00E37D8A" w:rsidRDefault="00E37D8A" w:rsidP="00E37D8A">
      <w:pPr>
        <w:ind w:left="216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                                            </w:t>
      </w:r>
      <w:r w:rsidRPr="00E37D8A">
        <w:rPr>
          <w:b/>
          <w:bCs/>
          <w:sz w:val="24"/>
          <w:szCs w:val="24"/>
          <w:lang w:val="en-IN"/>
        </w:rPr>
        <w:t>Date</w:t>
      </w:r>
      <w:r w:rsidRPr="00E37D8A">
        <w:rPr>
          <w:sz w:val="24"/>
          <w:szCs w:val="24"/>
          <w:lang w:val="en-IN"/>
        </w:rPr>
        <w:t xml:space="preserve">: </w:t>
      </w:r>
      <w:r w:rsidR="004E386D">
        <w:rPr>
          <w:sz w:val="24"/>
          <w:szCs w:val="24"/>
          <w:lang w:val="en-IN"/>
        </w:rPr>
        <w:t>11</w:t>
      </w:r>
      <w:r w:rsidRPr="00E37D8A">
        <w:rPr>
          <w:sz w:val="24"/>
          <w:szCs w:val="24"/>
          <w:lang w:val="en-IN"/>
        </w:rPr>
        <w:t>.0</w:t>
      </w:r>
      <w:r w:rsidR="000F7D27">
        <w:rPr>
          <w:sz w:val="24"/>
          <w:szCs w:val="24"/>
          <w:lang w:val="en-IN"/>
        </w:rPr>
        <w:t>7</w:t>
      </w:r>
      <w:r w:rsidRPr="00E37D8A">
        <w:rPr>
          <w:sz w:val="24"/>
          <w:szCs w:val="24"/>
          <w:lang w:val="en-IN"/>
        </w:rPr>
        <w:t>.2025</w:t>
      </w:r>
      <w:r w:rsidRPr="00E37D8A">
        <w:rPr>
          <w:sz w:val="24"/>
          <w:szCs w:val="24"/>
          <w:lang w:val="en-IN"/>
        </w:rPr>
        <w:br/>
      </w:r>
      <w:r>
        <w:rPr>
          <w:b/>
          <w:bCs/>
          <w:sz w:val="24"/>
          <w:szCs w:val="24"/>
          <w:lang w:val="en-IN"/>
        </w:rPr>
        <w:t xml:space="preserve">                                                             </w:t>
      </w:r>
      <w:r w:rsidRPr="00E37D8A">
        <w:rPr>
          <w:b/>
          <w:bCs/>
          <w:sz w:val="24"/>
          <w:szCs w:val="24"/>
          <w:lang w:val="en-IN"/>
        </w:rPr>
        <w:t>Employee Name</w:t>
      </w:r>
      <w:r w:rsidRPr="00E37D8A">
        <w:rPr>
          <w:sz w:val="24"/>
          <w:szCs w:val="24"/>
          <w:lang w:val="en-IN"/>
        </w:rPr>
        <w:t xml:space="preserve">: </w:t>
      </w:r>
      <w:r w:rsidR="0024355F">
        <w:rPr>
          <w:sz w:val="24"/>
          <w:szCs w:val="24"/>
          <w:lang w:val="en-IN"/>
        </w:rPr>
        <w:t>Swathi N</w:t>
      </w:r>
    </w:p>
    <w:p w14:paraId="7706EB72" w14:textId="77777777" w:rsidR="00E257C9" w:rsidRDefault="00E257C9" w:rsidP="00E257C9">
      <w:pPr>
        <w:rPr>
          <w:lang w:val="en-IN"/>
        </w:rPr>
      </w:pPr>
    </w:p>
    <w:p w14:paraId="5FFFCDA4" w14:textId="77777777" w:rsidR="002D4CC5" w:rsidRDefault="00E37D8A" w:rsidP="00E37D8A">
      <w:pPr>
        <w:spacing w:line="360" w:lineRule="auto"/>
        <w:rPr>
          <w:rStyle w:val="Strong"/>
          <w:sz w:val="28"/>
          <w:szCs w:val="28"/>
        </w:rPr>
      </w:pPr>
      <w:r>
        <w:rPr>
          <w:sz w:val="24"/>
          <w:szCs w:val="24"/>
          <w:lang w:val="en-IN"/>
        </w:rPr>
        <w:t xml:space="preserve">                                       </w:t>
      </w:r>
      <w:r w:rsidR="002D7918">
        <w:rPr>
          <w:rStyle w:val="Strong"/>
          <w:sz w:val="28"/>
          <w:szCs w:val="28"/>
        </w:rPr>
        <w:t>Daily</w:t>
      </w:r>
      <w:r w:rsidRPr="00E37D8A">
        <w:rPr>
          <w:rStyle w:val="Strong"/>
          <w:sz w:val="28"/>
          <w:szCs w:val="28"/>
        </w:rPr>
        <w:t xml:space="preserve"> Work Report</w:t>
      </w:r>
      <w:r>
        <w:rPr>
          <w:rStyle w:val="Strong"/>
          <w:sz w:val="28"/>
          <w:szCs w:val="28"/>
        </w:rPr>
        <w:t xml:space="preserve">   </w:t>
      </w:r>
    </w:p>
    <w:p w14:paraId="2B76E09F" w14:textId="5B41F36E" w:rsidR="00E37D8A" w:rsidRDefault="00E37D8A" w:rsidP="00E37D8A">
      <w:pPr>
        <w:spacing w:line="36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</w:t>
      </w:r>
    </w:p>
    <w:p w14:paraId="2B235E8B" w14:textId="78786AD0" w:rsidR="00185096" w:rsidRPr="002D4CC5" w:rsidRDefault="002D4CC5" w:rsidP="00E37D8A">
      <w:pPr>
        <w:spacing w:line="360" w:lineRule="auto"/>
        <w:rPr>
          <w:rStyle w:val="Strong"/>
          <w:color w:val="0D0D0D" w:themeColor="text1" w:themeTint="F2"/>
          <w:sz w:val="28"/>
          <w:szCs w:val="28"/>
        </w:rPr>
      </w:pPr>
      <w:r w:rsidRPr="002D4CC5">
        <w:rPr>
          <w:rStyle w:val="Strong"/>
          <w:color w:val="0D0D0D" w:themeColor="text1" w:themeTint="F2"/>
          <w:sz w:val="28"/>
          <w:szCs w:val="28"/>
        </w:rPr>
        <w:t xml:space="preserve">             Today</w:t>
      </w:r>
      <w:r w:rsidR="001D5704">
        <w:rPr>
          <w:rStyle w:val="Strong"/>
          <w:color w:val="0D0D0D" w:themeColor="text1" w:themeTint="F2"/>
          <w:sz w:val="28"/>
          <w:szCs w:val="28"/>
        </w:rPr>
        <w:t>’s</w:t>
      </w:r>
      <w:r w:rsidRPr="002D4CC5">
        <w:rPr>
          <w:rStyle w:val="Strong"/>
          <w:color w:val="0D0D0D" w:themeColor="text1" w:themeTint="F2"/>
          <w:sz w:val="28"/>
          <w:szCs w:val="28"/>
        </w:rPr>
        <w:t xml:space="preserve"> Tasks</w:t>
      </w:r>
    </w:p>
    <w:p w14:paraId="75580C69" w14:textId="543036E3" w:rsidR="008532E9" w:rsidRPr="008532E9" w:rsidRDefault="00550B4C" w:rsidP="008532E9">
      <w:pPr>
        <w:pStyle w:val="ListParagraph"/>
        <w:numPr>
          <w:ilvl w:val="0"/>
          <w:numId w:val="4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Fixed some issues in IDMS</w:t>
      </w:r>
      <w:r w:rsidR="00A925C9">
        <w:rPr>
          <w:sz w:val="24"/>
          <w:szCs w:val="24"/>
        </w:rPr>
        <w:t>.</w:t>
      </w:r>
    </w:p>
    <w:p w14:paraId="3B92C485" w14:textId="2F9EC3BD" w:rsidR="00534779" w:rsidRDefault="00550B4C" w:rsidP="007F192D">
      <w:pPr>
        <w:pStyle w:val="ListParagraph"/>
        <w:numPr>
          <w:ilvl w:val="0"/>
          <w:numId w:val="4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Study about which server we need to buy</w:t>
      </w:r>
      <w:r w:rsidR="008532E9">
        <w:rPr>
          <w:sz w:val="24"/>
          <w:szCs w:val="24"/>
        </w:rPr>
        <w:t>.</w:t>
      </w:r>
    </w:p>
    <w:p w14:paraId="75BDE960" w14:textId="77777777" w:rsidR="00EB1DAB" w:rsidRDefault="00EB1DAB" w:rsidP="00EB1DAB">
      <w:pPr>
        <w:pStyle w:val="ListParagraph"/>
        <w:spacing w:line="360" w:lineRule="auto"/>
        <w:rPr>
          <w:sz w:val="24"/>
          <w:szCs w:val="24"/>
        </w:rPr>
      </w:pPr>
    </w:p>
    <w:p w14:paraId="3598C138" w14:textId="108235B3" w:rsidR="001D5704" w:rsidRDefault="00C43C7D" w:rsidP="00C43C7D">
      <w:p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="001D5704" w:rsidRPr="00C43C7D">
        <w:rPr>
          <w:b/>
          <w:bCs/>
          <w:sz w:val="28"/>
          <w:szCs w:val="28"/>
        </w:rPr>
        <w:t>Plan for tomorrow</w:t>
      </w:r>
    </w:p>
    <w:p w14:paraId="1AB52382" w14:textId="1F83D085" w:rsidR="001D5704" w:rsidRPr="00FD5BBF" w:rsidRDefault="00997DD8" w:rsidP="00FD5BBF">
      <w:pPr>
        <w:pStyle w:val="ListParagraph"/>
        <w:numPr>
          <w:ilvl w:val="0"/>
          <w:numId w:val="46"/>
        </w:numPr>
        <w:spacing w:line="360" w:lineRule="auto"/>
        <w:rPr>
          <w:sz w:val="24"/>
          <w:szCs w:val="24"/>
        </w:rPr>
      </w:pPr>
      <w:r w:rsidRPr="00FD5BBF">
        <w:rPr>
          <w:sz w:val="24"/>
          <w:szCs w:val="24"/>
        </w:rPr>
        <w:t>Continue about the server and deployment</w:t>
      </w:r>
      <w:r w:rsidR="00FD5BBF" w:rsidRPr="00FD5BBF">
        <w:rPr>
          <w:sz w:val="24"/>
          <w:szCs w:val="24"/>
        </w:rPr>
        <w:t xml:space="preserve"> for IDMS</w:t>
      </w:r>
      <w:r w:rsidR="00B34465" w:rsidRPr="00FD5BBF">
        <w:rPr>
          <w:sz w:val="24"/>
          <w:szCs w:val="24"/>
        </w:rPr>
        <w:t>.</w:t>
      </w:r>
    </w:p>
    <w:p w14:paraId="48E07680" w14:textId="25B3B5B3" w:rsidR="0092734C" w:rsidRDefault="0092734C" w:rsidP="00997DD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ED413D5" w14:textId="6D9962BE" w:rsidR="0092734C" w:rsidRDefault="0092734C" w:rsidP="0092734C">
      <w:pPr>
        <w:pStyle w:val="ListParagraph"/>
        <w:spacing w:line="360" w:lineRule="auto"/>
        <w:rPr>
          <w:sz w:val="24"/>
          <w:szCs w:val="24"/>
        </w:rPr>
      </w:pPr>
    </w:p>
    <w:p w14:paraId="119A0A1E" w14:textId="49FBA80B" w:rsidR="00FB747E" w:rsidRPr="00661422" w:rsidRDefault="00FB747E" w:rsidP="00661422">
      <w:pPr>
        <w:spacing w:line="360" w:lineRule="auto"/>
        <w:ind w:left="360"/>
        <w:rPr>
          <w:sz w:val="24"/>
          <w:szCs w:val="24"/>
        </w:rPr>
      </w:pPr>
    </w:p>
    <w:p w14:paraId="038A9F9B" w14:textId="77777777" w:rsidR="001D5704" w:rsidRPr="001D5704" w:rsidRDefault="001D5704" w:rsidP="002D4CC5">
      <w:pPr>
        <w:pStyle w:val="ListParagraph"/>
        <w:spacing w:line="360" w:lineRule="auto"/>
        <w:rPr>
          <w:b/>
          <w:bCs/>
          <w:sz w:val="28"/>
          <w:szCs w:val="28"/>
        </w:rPr>
      </w:pPr>
    </w:p>
    <w:sectPr w:rsidR="001D5704" w:rsidRPr="001D5704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4B45" w14:textId="77777777" w:rsidR="00D15267" w:rsidRDefault="00D15267">
      <w:pPr>
        <w:spacing w:line="240" w:lineRule="auto"/>
      </w:pPr>
      <w:r>
        <w:separator/>
      </w:r>
    </w:p>
  </w:endnote>
  <w:endnote w:type="continuationSeparator" w:id="0">
    <w:p w14:paraId="1F4C76FB" w14:textId="77777777" w:rsidR="00D15267" w:rsidRDefault="00D15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2618F" w14:textId="77777777" w:rsidR="00D15267" w:rsidRDefault="00D15267">
      <w:pPr>
        <w:spacing w:line="240" w:lineRule="auto"/>
      </w:pPr>
      <w:r>
        <w:separator/>
      </w:r>
    </w:p>
  </w:footnote>
  <w:footnote w:type="continuationSeparator" w:id="0">
    <w:p w14:paraId="7F2BADA7" w14:textId="77777777" w:rsidR="00D15267" w:rsidRDefault="00D152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42F4A"/>
    <w:multiLevelType w:val="multilevel"/>
    <w:tmpl w:val="A9E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C01050"/>
    <w:multiLevelType w:val="hybridMultilevel"/>
    <w:tmpl w:val="8AA07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2A211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C75062"/>
    <w:multiLevelType w:val="hybridMultilevel"/>
    <w:tmpl w:val="60E83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F835A7"/>
    <w:multiLevelType w:val="hybridMultilevel"/>
    <w:tmpl w:val="4FC46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93AE1"/>
    <w:multiLevelType w:val="multilevel"/>
    <w:tmpl w:val="F63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F6195"/>
    <w:multiLevelType w:val="hybridMultilevel"/>
    <w:tmpl w:val="6E726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52E06"/>
    <w:multiLevelType w:val="multilevel"/>
    <w:tmpl w:val="95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90BFA"/>
    <w:multiLevelType w:val="hybridMultilevel"/>
    <w:tmpl w:val="61546570"/>
    <w:lvl w:ilvl="0" w:tplc="5A8ACCCC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33E12"/>
    <w:multiLevelType w:val="hybridMultilevel"/>
    <w:tmpl w:val="E7D46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8393F"/>
    <w:multiLevelType w:val="multilevel"/>
    <w:tmpl w:val="D1A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A68AF"/>
    <w:multiLevelType w:val="hybridMultilevel"/>
    <w:tmpl w:val="BA26C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E366F"/>
    <w:multiLevelType w:val="hybridMultilevel"/>
    <w:tmpl w:val="33FC9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E47A1"/>
    <w:multiLevelType w:val="hybridMultilevel"/>
    <w:tmpl w:val="08AC33DE"/>
    <w:lvl w:ilvl="0" w:tplc="7DF80174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239E5"/>
    <w:multiLevelType w:val="hybridMultilevel"/>
    <w:tmpl w:val="7248D016"/>
    <w:lvl w:ilvl="0" w:tplc="7DF80174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114A7"/>
    <w:multiLevelType w:val="hybridMultilevel"/>
    <w:tmpl w:val="DF708F0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EA71187"/>
    <w:multiLevelType w:val="multilevel"/>
    <w:tmpl w:val="280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850E0"/>
    <w:multiLevelType w:val="multilevel"/>
    <w:tmpl w:val="B638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55C75"/>
    <w:multiLevelType w:val="hybridMultilevel"/>
    <w:tmpl w:val="67EC3A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245AF7"/>
    <w:multiLevelType w:val="hybridMultilevel"/>
    <w:tmpl w:val="829E586A"/>
    <w:lvl w:ilvl="0" w:tplc="5A8ACCCC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F35E1"/>
    <w:multiLevelType w:val="hybridMultilevel"/>
    <w:tmpl w:val="EDD83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040F9"/>
    <w:multiLevelType w:val="multilevel"/>
    <w:tmpl w:val="B824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B924CD"/>
    <w:multiLevelType w:val="multilevel"/>
    <w:tmpl w:val="2F4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62BBC"/>
    <w:multiLevelType w:val="hybridMultilevel"/>
    <w:tmpl w:val="F2B6CBC8"/>
    <w:lvl w:ilvl="0" w:tplc="5A8ACCCC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C4641"/>
    <w:multiLevelType w:val="hybridMultilevel"/>
    <w:tmpl w:val="FDAAF3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947B0F"/>
    <w:multiLevelType w:val="hybridMultilevel"/>
    <w:tmpl w:val="71949468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5" w15:restartNumberingAfterBreak="0">
    <w:nsid w:val="76026FF7"/>
    <w:multiLevelType w:val="hybridMultilevel"/>
    <w:tmpl w:val="5B24C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E7EBE"/>
    <w:multiLevelType w:val="hybridMultilevel"/>
    <w:tmpl w:val="0FC2E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B3613"/>
    <w:multiLevelType w:val="hybridMultilevel"/>
    <w:tmpl w:val="EC843C7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902445217">
    <w:abstractNumId w:val="38"/>
  </w:num>
  <w:num w:numId="2" w16cid:durableId="1688367570">
    <w:abstractNumId w:val="38"/>
    <w:lvlOverride w:ilvl="0">
      <w:startOverride w:val="1"/>
    </w:lvlOverride>
  </w:num>
  <w:num w:numId="3" w16cid:durableId="620065511">
    <w:abstractNumId w:val="38"/>
  </w:num>
  <w:num w:numId="4" w16cid:durableId="1360203794">
    <w:abstractNumId w:val="38"/>
    <w:lvlOverride w:ilvl="0">
      <w:startOverride w:val="1"/>
    </w:lvlOverride>
  </w:num>
  <w:num w:numId="5" w16cid:durableId="1905141794">
    <w:abstractNumId w:val="8"/>
  </w:num>
  <w:num w:numId="6" w16cid:durableId="2101946679">
    <w:abstractNumId w:val="38"/>
    <w:lvlOverride w:ilvl="0">
      <w:startOverride w:val="1"/>
    </w:lvlOverride>
  </w:num>
  <w:num w:numId="7" w16cid:durableId="117599879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0278787">
    <w:abstractNumId w:val="12"/>
  </w:num>
  <w:num w:numId="9" w16cid:durableId="12841208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370810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3097538">
    <w:abstractNumId w:val="7"/>
  </w:num>
  <w:num w:numId="12" w16cid:durableId="187380357">
    <w:abstractNumId w:val="6"/>
  </w:num>
  <w:num w:numId="13" w16cid:durableId="1895506939">
    <w:abstractNumId w:val="5"/>
  </w:num>
  <w:num w:numId="14" w16cid:durableId="787705444">
    <w:abstractNumId w:val="4"/>
  </w:num>
  <w:num w:numId="15" w16cid:durableId="159394642">
    <w:abstractNumId w:val="3"/>
  </w:num>
  <w:num w:numId="16" w16cid:durableId="1996688292">
    <w:abstractNumId w:val="2"/>
  </w:num>
  <w:num w:numId="17" w16cid:durableId="1336961997">
    <w:abstractNumId w:val="1"/>
  </w:num>
  <w:num w:numId="18" w16cid:durableId="205258979">
    <w:abstractNumId w:val="0"/>
  </w:num>
  <w:num w:numId="19" w16cid:durableId="1593976604">
    <w:abstractNumId w:val="31"/>
  </w:num>
  <w:num w:numId="20" w16cid:durableId="769815070">
    <w:abstractNumId w:val="14"/>
  </w:num>
  <w:num w:numId="21" w16cid:durableId="1146816621">
    <w:abstractNumId w:val="19"/>
  </w:num>
  <w:num w:numId="22" w16cid:durableId="773552006">
    <w:abstractNumId w:val="30"/>
  </w:num>
  <w:num w:numId="23" w16cid:durableId="152110341">
    <w:abstractNumId w:val="16"/>
  </w:num>
  <w:num w:numId="24" w16cid:durableId="594360374">
    <w:abstractNumId w:val="18"/>
  </w:num>
  <w:num w:numId="25" w16cid:durableId="304824455">
    <w:abstractNumId w:val="22"/>
  </w:num>
  <w:num w:numId="26" w16cid:durableId="243414639">
    <w:abstractNumId w:val="10"/>
  </w:num>
  <w:num w:numId="27" w16cid:durableId="1313410537">
    <w:abstractNumId w:val="23"/>
  </w:num>
  <w:num w:numId="28" w16cid:durableId="189418500">
    <w:abstractNumId w:val="35"/>
  </w:num>
  <w:num w:numId="29" w16cid:durableId="2249043">
    <w:abstractNumId w:val="11"/>
  </w:num>
  <w:num w:numId="30" w16cid:durableId="1973436601">
    <w:abstractNumId w:val="20"/>
  </w:num>
  <w:num w:numId="31" w16cid:durableId="482619130">
    <w:abstractNumId w:val="36"/>
  </w:num>
  <w:num w:numId="32" w16cid:durableId="710226577">
    <w:abstractNumId w:val="17"/>
  </w:num>
  <w:num w:numId="33" w16cid:durableId="1872642843">
    <w:abstractNumId w:val="15"/>
  </w:num>
  <w:num w:numId="34" w16cid:durableId="2112312133">
    <w:abstractNumId w:val="28"/>
  </w:num>
  <w:num w:numId="35" w16cid:durableId="2136484827">
    <w:abstractNumId w:val="13"/>
  </w:num>
  <w:num w:numId="36" w16cid:durableId="1163816953">
    <w:abstractNumId w:val="29"/>
  </w:num>
  <w:num w:numId="37" w16cid:durableId="1984195523">
    <w:abstractNumId w:val="32"/>
  </w:num>
  <w:num w:numId="38" w16cid:durableId="156727110">
    <w:abstractNumId w:val="21"/>
  </w:num>
  <w:num w:numId="39" w16cid:durableId="1209997522">
    <w:abstractNumId w:val="33"/>
  </w:num>
  <w:num w:numId="40" w16cid:durableId="1192499857">
    <w:abstractNumId w:val="27"/>
  </w:num>
  <w:num w:numId="41" w16cid:durableId="12847454">
    <w:abstractNumId w:val="25"/>
  </w:num>
  <w:num w:numId="42" w16cid:durableId="284164147">
    <w:abstractNumId w:val="9"/>
  </w:num>
  <w:num w:numId="43" w16cid:durableId="668025341">
    <w:abstractNumId w:val="26"/>
  </w:num>
  <w:num w:numId="44" w16cid:durableId="548880159">
    <w:abstractNumId w:val="24"/>
  </w:num>
  <w:num w:numId="45" w16cid:durableId="1160076056">
    <w:abstractNumId w:val="37"/>
  </w:num>
  <w:num w:numId="46" w16cid:durableId="656149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C9"/>
    <w:rsid w:val="00007202"/>
    <w:rsid w:val="000150E9"/>
    <w:rsid w:val="00022B96"/>
    <w:rsid w:val="00024E9B"/>
    <w:rsid w:val="00030E3C"/>
    <w:rsid w:val="00032568"/>
    <w:rsid w:val="0003664D"/>
    <w:rsid w:val="00053A02"/>
    <w:rsid w:val="00057F5A"/>
    <w:rsid w:val="0007010C"/>
    <w:rsid w:val="00072D27"/>
    <w:rsid w:val="00083C22"/>
    <w:rsid w:val="00083D22"/>
    <w:rsid w:val="00084E3C"/>
    <w:rsid w:val="00086E87"/>
    <w:rsid w:val="000871A8"/>
    <w:rsid w:val="00093C6E"/>
    <w:rsid w:val="00095053"/>
    <w:rsid w:val="000A036B"/>
    <w:rsid w:val="000A0FD4"/>
    <w:rsid w:val="000A2BC4"/>
    <w:rsid w:val="000B681B"/>
    <w:rsid w:val="000B6C49"/>
    <w:rsid w:val="000D0E4A"/>
    <w:rsid w:val="000E29C8"/>
    <w:rsid w:val="000E5F6A"/>
    <w:rsid w:val="000E74B5"/>
    <w:rsid w:val="000F11B9"/>
    <w:rsid w:val="000F7D27"/>
    <w:rsid w:val="00102341"/>
    <w:rsid w:val="00102F40"/>
    <w:rsid w:val="00104638"/>
    <w:rsid w:val="00105960"/>
    <w:rsid w:val="001073CE"/>
    <w:rsid w:val="00121553"/>
    <w:rsid w:val="00124088"/>
    <w:rsid w:val="00131CAB"/>
    <w:rsid w:val="001372EE"/>
    <w:rsid w:val="00141C6E"/>
    <w:rsid w:val="0014460C"/>
    <w:rsid w:val="001521B4"/>
    <w:rsid w:val="001559B0"/>
    <w:rsid w:val="001638B2"/>
    <w:rsid w:val="001704B6"/>
    <w:rsid w:val="00171EF6"/>
    <w:rsid w:val="00185096"/>
    <w:rsid w:val="00185250"/>
    <w:rsid w:val="00192779"/>
    <w:rsid w:val="0019295B"/>
    <w:rsid w:val="00196507"/>
    <w:rsid w:val="001971EB"/>
    <w:rsid w:val="001A469F"/>
    <w:rsid w:val="001A668D"/>
    <w:rsid w:val="001A7109"/>
    <w:rsid w:val="001B2E74"/>
    <w:rsid w:val="001C23C7"/>
    <w:rsid w:val="001C2CAB"/>
    <w:rsid w:val="001D0BD1"/>
    <w:rsid w:val="001D5704"/>
    <w:rsid w:val="001F715A"/>
    <w:rsid w:val="002017AC"/>
    <w:rsid w:val="0020584D"/>
    <w:rsid w:val="00207E70"/>
    <w:rsid w:val="0022639D"/>
    <w:rsid w:val="002359ED"/>
    <w:rsid w:val="0024355F"/>
    <w:rsid w:val="002444E9"/>
    <w:rsid w:val="00252520"/>
    <w:rsid w:val="002625F9"/>
    <w:rsid w:val="002631F7"/>
    <w:rsid w:val="0026484A"/>
    <w:rsid w:val="0026504D"/>
    <w:rsid w:val="00273699"/>
    <w:rsid w:val="0027617E"/>
    <w:rsid w:val="00276926"/>
    <w:rsid w:val="002774A5"/>
    <w:rsid w:val="00282D14"/>
    <w:rsid w:val="002A30C5"/>
    <w:rsid w:val="002A5012"/>
    <w:rsid w:val="002A67C8"/>
    <w:rsid w:val="002B40B7"/>
    <w:rsid w:val="002C02F6"/>
    <w:rsid w:val="002C2826"/>
    <w:rsid w:val="002C5D75"/>
    <w:rsid w:val="002D312C"/>
    <w:rsid w:val="002D4CC5"/>
    <w:rsid w:val="002D7918"/>
    <w:rsid w:val="002E2E1F"/>
    <w:rsid w:val="002F6BB8"/>
    <w:rsid w:val="00300B55"/>
    <w:rsid w:val="00301789"/>
    <w:rsid w:val="00307BDA"/>
    <w:rsid w:val="00325194"/>
    <w:rsid w:val="003728E3"/>
    <w:rsid w:val="003947E7"/>
    <w:rsid w:val="003962D3"/>
    <w:rsid w:val="00396C41"/>
    <w:rsid w:val="003A4D76"/>
    <w:rsid w:val="003B7228"/>
    <w:rsid w:val="003C7D9D"/>
    <w:rsid w:val="003E3A63"/>
    <w:rsid w:val="003E3D7E"/>
    <w:rsid w:val="003E5C19"/>
    <w:rsid w:val="003E6FCA"/>
    <w:rsid w:val="003E7EDC"/>
    <w:rsid w:val="003F12D3"/>
    <w:rsid w:val="003F1A0F"/>
    <w:rsid w:val="00402638"/>
    <w:rsid w:val="004036E7"/>
    <w:rsid w:val="00403E48"/>
    <w:rsid w:val="00422C4D"/>
    <w:rsid w:val="0043469C"/>
    <w:rsid w:val="00456B3B"/>
    <w:rsid w:val="00457BEB"/>
    <w:rsid w:val="00461B2E"/>
    <w:rsid w:val="00467B79"/>
    <w:rsid w:val="00482CFC"/>
    <w:rsid w:val="00484F91"/>
    <w:rsid w:val="00487996"/>
    <w:rsid w:val="00491910"/>
    <w:rsid w:val="004A2AF6"/>
    <w:rsid w:val="004A3D03"/>
    <w:rsid w:val="004B46BF"/>
    <w:rsid w:val="004B6D7F"/>
    <w:rsid w:val="004D785F"/>
    <w:rsid w:val="004D7ED8"/>
    <w:rsid w:val="004E386D"/>
    <w:rsid w:val="004E68F9"/>
    <w:rsid w:val="004E744B"/>
    <w:rsid w:val="004E7FE7"/>
    <w:rsid w:val="004F1B65"/>
    <w:rsid w:val="004F7760"/>
    <w:rsid w:val="0050361F"/>
    <w:rsid w:val="00520AC9"/>
    <w:rsid w:val="00521947"/>
    <w:rsid w:val="00522E3C"/>
    <w:rsid w:val="00534779"/>
    <w:rsid w:val="00546F82"/>
    <w:rsid w:val="00550B4C"/>
    <w:rsid w:val="00557D2E"/>
    <w:rsid w:val="00561F9A"/>
    <w:rsid w:val="00564EB5"/>
    <w:rsid w:val="0057589B"/>
    <w:rsid w:val="00581C20"/>
    <w:rsid w:val="00593272"/>
    <w:rsid w:val="00594254"/>
    <w:rsid w:val="00594C37"/>
    <w:rsid w:val="00597104"/>
    <w:rsid w:val="005B07F5"/>
    <w:rsid w:val="005B4284"/>
    <w:rsid w:val="005B53DB"/>
    <w:rsid w:val="005B6EB8"/>
    <w:rsid w:val="005B71F2"/>
    <w:rsid w:val="005C3675"/>
    <w:rsid w:val="005C71C2"/>
    <w:rsid w:val="005C7C44"/>
    <w:rsid w:val="005D2739"/>
    <w:rsid w:val="005E27BD"/>
    <w:rsid w:val="005E3EEB"/>
    <w:rsid w:val="00610CA4"/>
    <w:rsid w:val="006112BC"/>
    <w:rsid w:val="0061314E"/>
    <w:rsid w:val="00614CAB"/>
    <w:rsid w:val="00633BC0"/>
    <w:rsid w:val="00642334"/>
    <w:rsid w:val="00645EBC"/>
    <w:rsid w:val="0064607D"/>
    <w:rsid w:val="00651969"/>
    <w:rsid w:val="00653D2B"/>
    <w:rsid w:val="0066089C"/>
    <w:rsid w:val="00661422"/>
    <w:rsid w:val="006615B4"/>
    <w:rsid w:val="00661DE5"/>
    <w:rsid w:val="006706DE"/>
    <w:rsid w:val="00693205"/>
    <w:rsid w:val="0069487E"/>
    <w:rsid w:val="006A648B"/>
    <w:rsid w:val="006B0B82"/>
    <w:rsid w:val="006B2048"/>
    <w:rsid w:val="006B7EF2"/>
    <w:rsid w:val="006C3B5F"/>
    <w:rsid w:val="006C5479"/>
    <w:rsid w:val="006D3A72"/>
    <w:rsid w:val="006D460C"/>
    <w:rsid w:val="006D62D5"/>
    <w:rsid w:val="006E0DFA"/>
    <w:rsid w:val="006E60B3"/>
    <w:rsid w:val="006F53EE"/>
    <w:rsid w:val="00717507"/>
    <w:rsid w:val="0072075D"/>
    <w:rsid w:val="007263B8"/>
    <w:rsid w:val="00726D9C"/>
    <w:rsid w:val="00726F2C"/>
    <w:rsid w:val="00731063"/>
    <w:rsid w:val="00736C5A"/>
    <w:rsid w:val="00736D30"/>
    <w:rsid w:val="007378F1"/>
    <w:rsid w:val="00742FF3"/>
    <w:rsid w:val="0074332B"/>
    <w:rsid w:val="00752237"/>
    <w:rsid w:val="0075728A"/>
    <w:rsid w:val="00771373"/>
    <w:rsid w:val="00775C36"/>
    <w:rsid w:val="00794B27"/>
    <w:rsid w:val="00796B99"/>
    <w:rsid w:val="007A24ED"/>
    <w:rsid w:val="007A3E9D"/>
    <w:rsid w:val="007A619C"/>
    <w:rsid w:val="007A73CB"/>
    <w:rsid w:val="007A7846"/>
    <w:rsid w:val="007B2795"/>
    <w:rsid w:val="007B32FF"/>
    <w:rsid w:val="007C4E05"/>
    <w:rsid w:val="007F0DF3"/>
    <w:rsid w:val="007F66F5"/>
    <w:rsid w:val="00803835"/>
    <w:rsid w:val="00804016"/>
    <w:rsid w:val="00812400"/>
    <w:rsid w:val="00815CC5"/>
    <w:rsid w:val="008206DE"/>
    <w:rsid w:val="0082203C"/>
    <w:rsid w:val="00824E6F"/>
    <w:rsid w:val="008304E1"/>
    <w:rsid w:val="00830563"/>
    <w:rsid w:val="00831B67"/>
    <w:rsid w:val="008360A8"/>
    <w:rsid w:val="008416E0"/>
    <w:rsid w:val="008532E9"/>
    <w:rsid w:val="00853E64"/>
    <w:rsid w:val="00865BC8"/>
    <w:rsid w:val="00877C39"/>
    <w:rsid w:val="00891A24"/>
    <w:rsid w:val="00895251"/>
    <w:rsid w:val="00897BFF"/>
    <w:rsid w:val="008A60BA"/>
    <w:rsid w:val="008C61B9"/>
    <w:rsid w:val="008D0492"/>
    <w:rsid w:val="008E00E2"/>
    <w:rsid w:val="008E0734"/>
    <w:rsid w:val="009064E4"/>
    <w:rsid w:val="00912477"/>
    <w:rsid w:val="0091373C"/>
    <w:rsid w:val="009139AF"/>
    <w:rsid w:val="0092734C"/>
    <w:rsid w:val="00943B06"/>
    <w:rsid w:val="00944868"/>
    <w:rsid w:val="00945864"/>
    <w:rsid w:val="00951E11"/>
    <w:rsid w:val="00965055"/>
    <w:rsid w:val="009806F4"/>
    <w:rsid w:val="0098478A"/>
    <w:rsid w:val="009853E9"/>
    <w:rsid w:val="00985DD7"/>
    <w:rsid w:val="00996E16"/>
    <w:rsid w:val="00997253"/>
    <w:rsid w:val="00997DD8"/>
    <w:rsid w:val="009B190A"/>
    <w:rsid w:val="009B68EA"/>
    <w:rsid w:val="009B69C5"/>
    <w:rsid w:val="009C558A"/>
    <w:rsid w:val="009C5BAA"/>
    <w:rsid w:val="009D1D61"/>
    <w:rsid w:val="009D33E0"/>
    <w:rsid w:val="009D3947"/>
    <w:rsid w:val="009E34B1"/>
    <w:rsid w:val="009F72A7"/>
    <w:rsid w:val="00A05A75"/>
    <w:rsid w:val="00A119D9"/>
    <w:rsid w:val="00A12D6B"/>
    <w:rsid w:val="00A1309F"/>
    <w:rsid w:val="00A21BED"/>
    <w:rsid w:val="00A27D99"/>
    <w:rsid w:val="00A36432"/>
    <w:rsid w:val="00A4624C"/>
    <w:rsid w:val="00A4679B"/>
    <w:rsid w:val="00A56959"/>
    <w:rsid w:val="00A60D92"/>
    <w:rsid w:val="00A6536F"/>
    <w:rsid w:val="00A86EAC"/>
    <w:rsid w:val="00A923E7"/>
    <w:rsid w:val="00A925C9"/>
    <w:rsid w:val="00AA2515"/>
    <w:rsid w:val="00AA4D89"/>
    <w:rsid w:val="00AA661C"/>
    <w:rsid w:val="00AA6BFA"/>
    <w:rsid w:val="00AB0825"/>
    <w:rsid w:val="00AC2F58"/>
    <w:rsid w:val="00AC67BD"/>
    <w:rsid w:val="00AF07EB"/>
    <w:rsid w:val="00AF2899"/>
    <w:rsid w:val="00B07937"/>
    <w:rsid w:val="00B34465"/>
    <w:rsid w:val="00B369B4"/>
    <w:rsid w:val="00B37EAB"/>
    <w:rsid w:val="00B46BEB"/>
    <w:rsid w:val="00B509A4"/>
    <w:rsid w:val="00B53817"/>
    <w:rsid w:val="00B61F85"/>
    <w:rsid w:val="00B6304D"/>
    <w:rsid w:val="00B84DE1"/>
    <w:rsid w:val="00B853F1"/>
    <w:rsid w:val="00BA3CC7"/>
    <w:rsid w:val="00BE4B4E"/>
    <w:rsid w:val="00BF457D"/>
    <w:rsid w:val="00BF4775"/>
    <w:rsid w:val="00BF6E01"/>
    <w:rsid w:val="00C03264"/>
    <w:rsid w:val="00C05D86"/>
    <w:rsid w:val="00C06F91"/>
    <w:rsid w:val="00C17BD3"/>
    <w:rsid w:val="00C30A5C"/>
    <w:rsid w:val="00C4104D"/>
    <w:rsid w:val="00C43C7D"/>
    <w:rsid w:val="00C647F2"/>
    <w:rsid w:val="00C7366E"/>
    <w:rsid w:val="00C7581D"/>
    <w:rsid w:val="00C80EC4"/>
    <w:rsid w:val="00C815CC"/>
    <w:rsid w:val="00CA0683"/>
    <w:rsid w:val="00CA0C45"/>
    <w:rsid w:val="00CA3745"/>
    <w:rsid w:val="00CA3C0A"/>
    <w:rsid w:val="00CB1D0E"/>
    <w:rsid w:val="00CB494D"/>
    <w:rsid w:val="00CC3AB0"/>
    <w:rsid w:val="00CC76ED"/>
    <w:rsid w:val="00CD4A9C"/>
    <w:rsid w:val="00CF12AE"/>
    <w:rsid w:val="00CF474F"/>
    <w:rsid w:val="00D07D3A"/>
    <w:rsid w:val="00D117FD"/>
    <w:rsid w:val="00D15267"/>
    <w:rsid w:val="00D1798D"/>
    <w:rsid w:val="00D25CD0"/>
    <w:rsid w:val="00D30AA2"/>
    <w:rsid w:val="00D35CC8"/>
    <w:rsid w:val="00D44ACA"/>
    <w:rsid w:val="00D479D5"/>
    <w:rsid w:val="00D50A66"/>
    <w:rsid w:val="00D50CE1"/>
    <w:rsid w:val="00D75CC3"/>
    <w:rsid w:val="00D83499"/>
    <w:rsid w:val="00D83D4C"/>
    <w:rsid w:val="00D902A4"/>
    <w:rsid w:val="00D97817"/>
    <w:rsid w:val="00DA6562"/>
    <w:rsid w:val="00DB2323"/>
    <w:rsid w:val="00DB331E"/>
    <w:rsid w:val="00DC4E21"/>
    <w:rsid w:val="00DD5358"/>
    <w:rsid w:val="00E03A78"/>
    <w:rsid w:val="00E05AF1"/>
    <w:rsid w:val="00E147EA"/>
    <w:rsid w:val="00E17DC9"/>
    <w:rsid w:val="00E224A0"/>
    <w:rsid w:val="00E22FBF"/>
    <w:rsid w:val="00E2384E"/>
    <w:rsid w:val="00E254F0"/>
    <w:rsid w:val="00E257C9"/>
    <w:rsid w:val="00E33EF3"/>
    <w:rsid w:val="00E34876"/>
    <w:rsid w:val="00E37D8A"/>
    <w:rsid w:val="00E4313F"/>
    <w:rsid w:val="00E51168"/>
    <w:rsid w:val="00E55B4B"/>
    <w:rsid w:val="00E55FC7"/>
    <w:rsid w:val="00E72A21"/>
    <w:rsid w:val="00E752C0"/>
    <w:rsid w:val="00E768F2"/>
    <w:rsid w:val="00E7715A"/>
    <w:rsid w:val="00E86A52"/>
    <w:rsid w:val="00E95EFE"/>
    <w:rsid w:val="00EB1DAB"/>
    <w:rsid w:val="00EB5688"/>
    <w:rsid w:val="00EB700D"/>
    <w:rsid w:val="00EC09F3"/>
    <w:rsid w:val="00EC4334"/>
    <w:rsid w:val="00ED73F0"/>
    <w:rsid w:val="00EF1FF1"/>
    <w:rsid w:val="00F02469"/>
    <w:rsid w:val="00F04FD5"/>
    <w:rsid w:val="00F11E2C"/>
    <w:rsid w:val="00F11E31"/>
    <w:rsid w:val="00F138C6"/>
    <w:rsid w:val="00F17573"/>
    <w:rsid w:val="00F212AA"/>
    <w:rsid w:val="00F31E26"/>
    <w:rsid w:val="00F33B83"/>
    <w:rsid w:val="00F41B42"/>
    <w:rsid w:val="00F452D0"/>
    <w:rsid w:val="00F54BD0"/>
    <w:rsid w:val="00F57A0E"/>
    <w:rsid w:val="00F633E4"/>
    <w:rsid w:val="00F656B9"/>
    <w:rsid w:val="00F72351"/>
    <w:rsid w:val="00F90485"/>
    <w:rsid w:val="00F91BF8"/>
    <w:rsid w:val="00F93682"/>
    <w:rsid w:val="00FA2C7A"/>
    <w:rsid w:val="00FA7F7A"/>
    <w:rsid w:val="00FB3BB2"/>
    <w:rsid w:val="00FB5C6E"/>
    <w:rsid w:val="00FB747E"/>
    <w:rsid w:val="00FD4B44"/>
    <w:rsid w:val="00FD5BBF"/>
    <w:rsid w:val="00FE1F33"/>
    <w:rsid w:val="00FE56DD"/>
    <w:rsid w:val="00FE5CCE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7B20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HI%20N\AppData\Local\Microsoft\Office\16.0\DTS\en-IN%7bD4A7F831-7F05-4133-946A-50024C2C77A5%7d\%7bCB6942C1-2D36-41CC-902E-88CD8C7738D4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{CB6942C1-2D36-41CC-902E-88CD8C7738D4}tf10002117_win32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2025-06-02T13:17:00Z</dcterms:created>
  <dcterms:modified xsi:type="dcterms:W3CDTF">2025-07-11T12:51:00Z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